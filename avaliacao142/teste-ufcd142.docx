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742BC" w14:textId="3BD3D869" w:rsidR="00F244B8" w:rsidRPr="004260BC" w:rsidRDefault="00E41A2A" w:rsidP="00E41A2A">
      <w:pPr>
        <w:rPr>
          <w:sz w:val="28"/>
        </w:rPr>
      </w:pPr>
      <w:r w:rsidRPr="004260BC">
        <w:rPr>
          <w:sz w:val="28"/>
        </w:rPr>
        <w:t>Os projetos descritos devem usar as técnicas de animação</w:t>
      </w:r>
      <w:r w:rsidR="00F244B8" w:rsidRPr="004260BC">
        <w:rPr>
          <w:sz w:val="28"/>
        </w:rPr>
        <w:t xml:space="preserve"> usadas nas aulas e deverão ser publicados no </w:t>
      </w:r>
      <w:proofErr w:type="spellStart"/>
      <w:r w:rsidR="00F244B8" w:rsidRPr="004260BC">
        <w:rPr>
          <w:sz w:val="28"/>
        </w:rPr>
        <w:t>Gith</w:t>
      </w:r>
      <w:r w:rsidRPr="004260BC">
        <w:rPr>
          <w:sz w:val="28"/>
        </w:rPr>
        <w:t>ub</w:t>
      </w:r>
      <w:proofErr w:type="spellEnd"/>
      <w:r w:rsidR="00F244B8" w:rsidRPr="004260BC">
        <w:rPr>
          <w:sz w:val="28"/>
        </w:rPr>
        <w:t xml:space="preserve">. </w:t>
      </w:r>
    </w:p>
    <w:p w14:paraId="7BE5D972" w14:textId="62BC5D5E" w:rsidR="00F244B8" w:rsidRPr="004260BC" w:rsidRDefault="00F244B8" w:rsidP="00E41A2A">
      <w:pPr>
        <w:rPr>
          <w:sz w:val="28"/>
        </w:rPr>
      </w:pPr>
      <w:r w:rsidRPr="004260BC">
        <w:rPr>
          <w:sz w:val="28"/>
        </w:rPr>
        <w:t>Serão aplicados os seguintes critérios de avaliação</w:t>
      </w:r>
    </w:p>
    <w:p w14:paraId="6F56CE1D" w14:textId="315AF96F" w:rsidR="00F244B8" w:rsidRPr="004260BC" w:rsidRDefault="00F244B8" w:rsidP="00F244B8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r w:rsidRPr="004260BC">
        <w:rPr>
          <w:sz w:val="28"/>
        </w:rPr>
        <w:t>Alcançar o objetivo proposto no projeto</w:t>
      </w:r>
    </w:p>
    <w:bookmarkEnd w:id="0"/>
    <w:p w14:paraId="325C6949" w14:textId="77777777" w:rsidR="00F244B8" w:rsidRPr="004260BC" w:rsidRDefault="00F244B8" w:rsidP="00F244B8">
      <w:pPr>
        <w:pStyle w:val="ListParagraph"/>
        <w:numPr>
          <w:ilvl w:val="0"/>
          <w:numId w:val="3"/>
        </w:numPr>
        <w:rPr>
          <w:sz w:val="28"/>
        </w:rPr>
      </w:pPr>
      <w:r w:rsidRPr="004260BC">
        <w:rPr>
          <w:sz w:val="28"/>
        </w:rPr>
        <w:t>Organização</w:t>
      </w:r>
    </w:p>
    <w:p w14:paraId="717EE3C7" w14:textId="77777777" w:rsidR="00F244B8" w:rsidRPr="004260BC" w:rsidRDefault="00F244B8" w:rsidP="00F244B8">
      <w:pPr>
        <w:pStyle w:val="ListParagraph"/>
        <w:numPr>
          <w:ilvl w:val="0"/>
          <w:numId w:val="3"/>
        </w:numPr>
        <w:rPr>
          <w:sz w:val="28"/>
        </w:rPr>
      </w:pPr>
      <w:r w:rsidRPr="004260BC">
        <w:rPr>
          <w:sz w:val="28"/>
        </w:rPr>
        <w:t>Legibilidade do código</w:t>
      </w:r>
    </w:p>
    <w:p w14:paraId="0FA07A22" w14:textId="77777777" w:rsidR="00F244B8" w:rsidRPr="004260BC" w:rsidRDefault="00F244B8" w:rsidP="00F244B8">
      <w:pPr>
        <w:pStyle w:val="ListParagraph"/>
        <w:numPr>
          <w:ilvl w:val="0"/>
          <w:numId w:val="3"/>
        </w:numPr>
        <w:rPr>
          <w:sz w:val="28"/>
        </w:rPr>
      </w:pPr>
      <w:r w:rsidRPr="004260BC">
        <w:rPr>
          <w:sz w:val="28"/>
        </w:rPr>
        <w:t>Valorização estética</w:t>
      </w:r>
    </w:p>
    <w:p w14:paraId="6EB9976F" w14:textId="587E2F35" w:rsidR="00E41A2A" w:rsidRPr="004260BC" w:rsidRDefault="00F244B8" w:rsidP="00F244B8">
      <w:pPr>
        <w:pStyle w:val="ListParagraph"/>
        <w:numPr>
          <w:ilvl w:val="0"/>
          <w:numId w:val="3"/>
        </w:numPr>
        <w:rPr>
          <w:sz w:val="28"/>
        </w:rPr>
      </w:pPr>
      <w:r w:rsidRPr="004260BC">
        <w:rPr>
          <w:sz w:val="28"/>
        </w:rPr>
        <w:t xml:space="preserve">Criatividade </w:t>
      </w:r>
    </w:p>
    <w:p w14:paraId="4D1061EE" w14:textId="77777777" w:rsidR="00F244B8" w:rsidRPr="004260BC" w:rsidRDefault="00F244B8" w:rsidP="00E41A2A">
      <w:pPr>
        <w:rPr>
          <w:sz w:val="28"/>
        </w:rPr>
      </w:pPr>
    </w:p>
    <w:p w14:paraId="0889B9E3" w14:textId="3315F84E" w:rsidR="00F244B8" w:rsidRPr="004260BC" w:rsidRDefault="00F244B8" w:rsidP="00E41A2A">
      <w:pPr>
        <w:rPr>
          <w:sz w:val="28"/>
        </w:rPr>
      </w:pPr>
      <w:r w:rsidRPr="004260BC">
        <w:rPr>
          <w:sz w:val="28"/>
        </w:rPr>
        <w:t>1. Crie um projeto em flash que mostre o efeito da chuva (use várias pingas para ilustrar o efeito)</w:t>
      </w:r>
    </w:p>
    <w:p w14:paraId="5A22ED3E" w14:textId="77777777" w:rsidR="00E41A2A" w:rsidRPr="004260BC" w:rsidRDefault="00E41A2A" w:rsidP="00817755">
      <w:pPr>
        <w:rPr>
          <w:sz w:val="28"/>
        </w:rPr>
      </w:pPr>
    </w:p>
    <w:p w14:paraId="706805A4" w14:textId="3D2AAF03" w:rsidR="00E41A2A" w:rsidRPr="004260BC" w:rsidRDefault="00F244B8" w:rsidP="00817755">
      <w:pPr>
        <w:rPr>
          <w:sz w:val="28"/>
        </w:rPr>
      </w:pPr>
      <w:r w:rsidRPr="004260BC">
        <w:rPr>
          <w:sz w:val="28"/>
        </w:rPr>
        <w:t xml:space="preserve">2. </w:t>
      </w:r>
      <w:r w:rsidR="00E41A2A" w:rsidRPr="004260BC">
        <w:rPr>
          <w:sz w:val="28"/>
        </w:rPr>
        <w:t>Crie um projeto em Flash que permita controlar a nuvem</w:t>
      </w:r>
      <w:r w:rsidRPr="004260BC">
        <w:rPr>
          <w:sz w:val="28"/>
        </w:rPr>
        <w:t xml:space="preserve"> (cima, baixo, esquerda, direita)</w:t>
      </w:r>
      <w:r w:rsidR="00E41A2A" w:rsidRPr="004260BC">
        <w:rPr>
          <w:sz w:val="28"/>
        </w:rPr>
        <w:t xml:space="preserve"> usando como inspiração os exemplos de botões apresentados</w:t>
      </w:r>
    </w:p>
    <w:p w14:paraId="5A7C4E39" w14:textId="77777777" w:rsidR="00E41A2A" w:rsidRPr="004260BC" w:rsidRDefault="00E41A2A" w:rsidP="00817755">
      <w:pPr>
        <w:rPr>
          <w:sz w:val="28"/>
        </w:rPr>
      </w:pPr>
    </w:p>
    <w:p w14:paraId="6DD1D66B" w14:textId="3A4AC1CC" w:rsidR="00E41A2A" w:rsidRPr="004260BC" w:rsidRDefault="00F244B8" w:rsidP="00817755">
      <w:pPr>
        <w:rPr>
          <w:sz w:val="28"/>
        </w:rPr>
      </w:pPr>
      <w:r w:rsidRPr="004260BC">
        <w:rPr>
          <w:sz w:val="28"/>
        </w:rPr>
        <w:t xml:space="preserve">3. </w:t>
      </w:r>
      <w:r w:rsidR="00E41A2A" w:rsidRPr="004260BC">
        <w:rPr>
          <w:sz w:val="28"/>
        </w:rPr>
        <w:t>Crie um projeto recorrendo às novas técnicas de animação</w:t>
      </w:r>
      <w:r w:rsidRPr="004260BC">
        <w:rPr>
          <w:sz w:val="28"/>
        </w:rPr>
        <w:t xml:space="preserve"> que permita controlar o boneco (apenas esquerda e direita)</w:t>
      </w:r>
    </w:p>
    <w:p w14:paraId="2434C435" w14:textId="77777777" w:rsidR="00494D10" w:rsidRPr="004260BC" w:rsidRDefault="00494D10" w:rsidP="00817755">
      <w:pPr>
        <w:rPr>
          <w:sz w:val="28"/>
        </w:rPr>
      </w:pPr>
    </w:p>
    <w:p w14:paraId="1757DA15" w14:textId="00C469A0" w:rsidR="00494D10" w:rsidRPr="004260BC" w:rsidRDefault="00494D10" w:rsidP="00817755">
      <w:pPr>
        <w:rPr>
          <w:sz w:val="28"/>
        </w:rPr>
      </w:pPr>
      <w:r w:rsidRPr="004260BC">
        <w:rPr>
          <w:sz w:val="28"/>
        </w:rPr>
        <w:t xml:space="preserve">4. Crie uma página </w:t>
      </w:r>
      <w:proofErr w:type="spellStart"/>
      <w:r w:rsidRPr="004260BC">
        <w:rPr>
          <w:sz w:val="28"/>
        </w:rPr>
        <w:t>html</w:t>
      </w:r>
      <w:proofErr w:type="spellEnd"/>
      <w:r w:rsidRPr="004260BC">
        <w:rPr>
          <w:sz w:val="28"/>
        </w:rPr>
        <w:t xml:space="preserve"> com a imagem do </w:t>
      </w:r>
      <w:proofErr w:type="spellStart"/>
      <w:r w:rsidRPr="004260BC">
        <w:rPr>
          <w:sz w:val="28"/>
        </w:rPr>
        <w:t>gitgub</w:t>
      </w:r>
      <w:proofErr w:type="spellEnd"/>
      <w:r w:rsidRPr="004260BC">
        <w:rPr>
          <w:sz w:val="28"/>
        </w:rPr>
        <w:t xml:space="preserve"> (</w:t>
      </w:r>
      <w:proofErr w:type="spellStart"/>
      <w:r w:rsidRPr="004260BC">
        <w:rPr>
          <w:sz w:val="28"/>
        </w:rPr>
        <w:t>octocat</w:t>
      </w:r>
      <w:proofErr w:type="spellEnd"/>
      <w:r w:rsidRPr="004260BC">
        <w:rPr>
          <w:sz w:val="28"/>
        </w:rPr>
        <w:t xml:space="preserve">) e, usando a biblioteca </w:t>
      </w:r>
      <w:proofErr w:type="spellStart"/>
      <w:r w:rsidRPr="004260BC">
        <w:rPr>
          <w:sz w:val="28"/>
        </w:rPr>
        <w:t>animate</w:t>
      </w:r>
      <w:proofErr w:type="spellEnd"/>
      <w:r w:rsidRPr="004260BC">
        <w:rPr>
          <w:sz w:val="28"/>
        </w:rPr>
        <w:t>, crie um efeito de animação</w:t>
      </w:r>
    </w:p>
    <w:p w14:paraId="39F4B48E" w14:textId="77777777" w:rsidR="00E41A2A" w:rsidRPr="004260BC" w:rsidRDefault="00E41A2A" w:rsidP="00817755">
      <w:pPr>
        <w:rPr>
          <w:sz w:val="28"/>
        </w:rPr>
      </w:pPr>
    </w:p>
    <w:p w14:paraId="7BBF76A9" w14:textId="77777777" w:rsidR="00E41A2A" w:rsidRDefault="00E41A2A" w:rsidP="00817755"/>
    <w:p w14:paraId="7B3831BE" w14:textId="46789021" w:rsidR="00E41A2A" w:rsidRDefault="00E41A2A" w:rsidP="00F244B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2A2513" wp14:editId="49DB6F72">
            <wp:simplePos x="0" y="0"/>
            <wp:positionH relativeFrom="column">
              <wp:posOffset>1174750</wp:posOffset>
            </wp:positionH>
            <wp:positionV relativeFrom="paragraph">
              <wp:posOffset>-1169670</wp:posOffset>
            </wp:positionV>
            <wp:extent cx="3183038" cy="5520690"/>
            <wp:effectExtent l="0" t="635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3" r="52070" b="8171"/>
                    <a:stretch/>
                  </pic:blipFill>
                  <pic:spPr bwMode="auto">
                    <a:xfrm rot="16200000">
                      <a:off x="0" y="0"/>
                      <a:ext cx="3183038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1A2A" w:rsidSect="00D9105D">
      <w:headerReference w:type="default" r:id="rId10"/>
      <w:footerReference w:type="even" r:id="rId11"/>
      <w:footerReference w:type="default" r:id="rId12"/>
      <w:pgSz w:w="11900" w:h="16840"/>
      <w:pgMar w:top="720" w:right="720" w:bottom="720" w:left="720" w:header="708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3A59A" w14:textId="77777777" w:rsidR="004260BC" w:rsidRDefault="004260BC" w:rsidP="006D3A17">
      <w:r>
        <w:separator/>
      </w:r>
    </w:p>
  </w:endnote>
  <w:endnote w:type="continuationSeparator" w:id="0">
    <w:p w14:paraId="6C4FC436" w14:textId="77777777" w:rsidR="004260BC" w:rsidRDefault="004260BC" w:rsidP="006D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659B4" w14:textId="77777777" w:rsidR="004260BC" w:rsidRDefault="004260BC">
    <w:pPr>
      <w:pStyle w:val="Footer"/>
    </w:pPr>
    <w:sdt>
      <w:sdtPr>
        <w:id w:val="969400743"/>
        <w:placeholder>
          <w:docPart w:val="3D1DEDAD9E25634D9FD8458E27FCA26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79330C6BFB937045B9D24E266B6B902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0FA53C03D5B1746AD7D07CF67813540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8FC3B" w14:textId="77777777" w:rsidR="004260BC" w:rsidRDefault="004260BC" w:rsidP="006D3A17">
    <w:pPr>
      <w:spacing w:before="60"/>
      <w:ind w:right="-1"/>
      <w:jc w:val="both"/>
      <w:rPr>
        <w:rFonts w:ascii="Arial Narrow" w:hAnsi="Arial Narrow"/>
        <w:b/>
      </w:rPr>
    </w:pPr>
  </w:p>
  <w:p w14:paraId="40811F9A" w14:textId="77777777" w:rsidR="004260BC" w:rsidRDefault="004260BC" w:rsidP="00D9105D">
    <w:pPr>
      <w:pStyle w:val="Footer"/>
      <w:jc w:val="center"/>
    </w:pPr>
    <w:r>
      <w:rPr>
        <w:noProof/>
        <w:lang w:val="en-US"/>
      </w:rPr>
      <w:drawing>
        <wp:inline distT="0" distB="0" distL="0" distR="0" wp14:anchorId="6B6597DB" wp14:editId="337FA6EB">
          <wp:extent cx="5168900" cy="508000"/>
          <wp:effectExtent l="0" t="0" r="12700" b="0"/>
          <wp:docPr id="3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081B0" w14:textId="77777777" w:rsidR="004260BC" w:rsidRDefault="004260BC" w:rsidP="006D3A17">
      <w:r>
        <w:separator/>
      </w:r>
    </w:p>
  </w:footnote>
  <w:footnote w:type="continuationSeparator" w:id="0">
    <w:p w14:paraId="71F8CD87" w14:textId="77777777" w:rsidR="004260BC" w:rsidRDefault="004260BC" w:rsidP="006D3A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895"/>
      <w:gridCol w:w="4781"/>
    </w:tblGrid>
    <w:tr w:rsidR="004260BC" w14:paraId="45541D07" w14:textId="77777777" w:rsidTr="00D9105D">
      <w:tc>
        <w:tcPr>
          <w:tcW w:w="5338" w:type="dxa"/>
        </w:tcPr>
        <w:p w14:paraId="3C6F563A" w14:textId="77777777" w:rsidR="004260BC" w:rsidRDefault="004260BC" w:rsidP="00D9105D">
          <w:pPr>
            <w:spacing w:before="60"/>
            <w:ind w:right="-1"/>
            <w:jc w:val="center"/>
            <w:rPr>
              <w:noProof/>
            </w:rPr>
          </w:pPr>
          <w:r>
            <w:rPr>
              <w:noProof/>
              <w:lang w:val="en-US"/>
            </w:rPr>
            <w:drawing>
              <wp:inline distT="0" distB="0" distL="0" distR="0" wp14:anchorId="3F380DAC" wp14:editId="647158B9">
                <wp:extent cx="3606800" cy="558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68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4BCDC8" w14:textId="77777777" w:rsidR="004260BC" w:rsidRDefault="004260BC" w:rsidP="00D9105D">
          <w:pPr>
            <w:spacing w:before="60"/>
            <w:ind w:right="-1"/>
            <w:jc w:val="center"/>
            <w:rPr>
              <w:noProof/>
              <w:sz w:val="16"/>
            </w:rPr>
          </w:pPr>
          <w:r>
            <w:rPr>
              <w:noProof/>
              <w:sz w:val="16"/>
            </w:rPr>
            <w:t>DELEGAÇÃO REGIONAL DO CENTRO</w:t>
          </w:r>
        </w:p>
        <w:p w14:paraId="75223BE8" w14:textId="77777777" w:rsidR="004260BC" w:rsidRDefault="004260BC" w:rsidP="00D9105D">
          <w:pPr>
            <w:spacing w:before="60"/>
            <w:ind w:right="-1"/>
            <w:jc w:val="center"/>
            <w:rPr>
              <w:noProof/>
              <w:sz w:val="16"/>
            </w:rPr>
          </w:pPr>
          <w:r>
            <w:rPr>
              <w:noProof/>
              <w:sz w:val="16"/>
            </w:rPr>
            <w:t>CENTRO DE EMPREGO E FORMAÇÃO PROFISSIONAL DA GUARDA</w:t>
          </w:r>
        </w:p>
        <w:p w14:paraId="3D6133B5" w14:textId="77777777" w:rsidR="004260BC" w:rsidRPr="00E46124" w:rsidRDefault="004260BC" w:rsidP="00D9105D">
          <w:pPr>
            <w:spacing w:before="60"/>
            <w:ind w:right="-1"/>
            <w:jc w:val="center"/>
            <w:rPr>
              <w:rFonts w:ascii="Arial Narrow" w:hAnsi="Arial Narrow"/>
              <w:sz w:val="16"/>
            </w:rPr>
          </w:pPr>
          <w:r>
            <w:rPr>
              <w:noProof/>
              <w:sz w:val="16"/>
            </w:rPr>
            <w:t>SERVIÇO DE EMPREGO E FORMAÇÃO PROFISSIONAL DA GUARDA</w:t>
          </w:r>
        </w:p>
        <w:p w14:paraId="55098D7B" w14:textId="77777777" w:rsidR="004260BC" w:rsidRDefault="004260BC">
          <w:pPr>
            <w:pStyle w:val="Header"/>
          </w:pPr>
        </w:p>
      </w:tc>
      <w:tc>
        <w:tcPr>
          <w:tcW w:w="5338" w:type="dxa"/>
        </w:tcPr>
        <w:p w14:paraId="6A8582A5" w14:textId="77777777" w:rsidR="004260BC" w:rsidRDefault="004260BC">
          <w:pPr>
            <w:pStyle w:val="Header"/>
          </w:pPr>
        </w:p>
        <w:p w14:paraId="1EF1E16A" w14:textId="77777777" w:rsidR="004260BC" w:rsidRDefault="004260BC">
          <w:pPr>
            <w:pStyle w:val="Header"/>
          </w:pPr>
          <w:r w:rsidRPr="00D9105D">
            <w:rPr>
              <w:b/>
            </w:rPr>
            <w:t>Curso</w:t>
          </w:r>
          <w:r>
            <w:t>: Técnicos de Multimédia</w:t>
          </w:r>
        </w:p>
        <w:p w14:paraId="40616172" w14:textId="537CC957" w:rsidR="004260BC" w:rsidRDefault="004260BC">
          <w:pPr>
            <w:pStyle w:val="Header"/>
          </w:pPr>
          <w:r w:rsidRPr="00D9105D">
            <w:rPr>
              <w:b/>
            </w:rPr>
            <w:t xml:space="preserve">UFCD: </w:t>
          </w:r>
          <w:r>
            <w:rPr>
              <w:b/>
            </w:rPr>
            <w:t xml:space="preserve">142 – </w:t>
          </w:r>
          <w:proofErr w:type="spellStart"/>
          <w:r>
            <w:rPr>
              <w:b/>
            </w:rPr>
            <w:t>Action</w:t>
          </w:r>
          <w:proofErr w:type="spellEnd"/>
          <w:r>
            <w:rPr>
              <w:b/>
            </w:rPr>
            <w:t xml:space="preserve"> Script</w:t>
          </w:r>
        </w:p>
        <w:p w14:paraId="72E42642" w14:textId="77777777" w:rsidR="004260BC" w:rsidRDefault="004260BC">
          <w:pPr>
            <w:pStyle w:val="Header"/>
          </w:pPr>
          <w:r w:rsidRPr="00D9105D">
            <w:rPr>
              <w:b/>
            </w:rPr>
            <w:t>Formador</w:t>
          </w:r>
          <w:r>
            <w:t xml:space="preserve"> : Francisco Ribeiro</w:t>
          </w:r>
        </w:p>
        <w:p w14:paraId="359C95A2" w14:textId="77777777" w:rsidR="004260BC" w:rsidRDefault="004260BC">
          <w:pPr>
            <w:pStyle w:val="Header"/>
          </w:pPr>
        </w:p>
        <w:p w14:paraId="532531CE" w14:textId="77777777" w:rsidR="004260BC" w:rsidRDefault="004260BC">
          <w:pPr>
            <w:pStyle w:val="Header"/>
          </w:pPr>
          <w:r>
            <w:t>Projeto de Avaliação</w:t>
          </w:r>
        </w:p>
        <w:p w14:paraId="54F49064" w14:textId="77777777" w:rsidR="004260BC" w:rsidRDefault="004260BC">
          <w:pPr>
            <w:pStyle w:val="Header"/>
          </w:pPr>
        </w:p>
      </w:tc>
    </w:tr>
  </w:tbl>
  <w:p w14:paraId="46EA6112" w14:textId="77777777" w:rsidR="004260BC" w:rsidRDefault="004260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438"/>
    <w:multiLevelType w:val="hybridMultilevel"/>
    <w:tmpl w:val="59C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03AA"/>
    <w:multiLevelType w:val="hybridMultilevel"/>
    <w:tmpl w:val="942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D0090"/>
    <w:multiLevelType w:val="hybridMultilevel"/>
    <w:tmpl w:val="A660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55"/>
    <w:rsid w:val="000A71C4"/>
    <w:rsid w:val="000C7AB3"/>
    <w:rsid w:val="003607EA"/>
    <w:rsid w:val="004260BC"/>
    <w:rsid w:val="00494D10"/>
    <w:rsid w:val="006D3A17"/>
    <w:rsid w:val="00817755"/>
    <w:rsid w:val="009807D2"/>
    <w:rsid w:val="00D9105D"/>
    <w:rsid w:val="00DE3868"/>
    <w:rsid w:val="00DF5C76"/>
    <w:rsid w:val="00E41A2A"/>
    <w:rsid w:val="00F2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AAC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A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A17"/>
  </w:style>
  <w:style w:type="paragraph" w:styleId="Footer">
    <w:name w:val="footer"/>
    <w:basedOn w:val="Normal"/>
    <w:link w:val="FooterChar"/>
    <w:uiPriority w:val="99"/>
    <w:unhideWhenUsed/>
    <w:rsid w:val="006D3A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A17"/>
  </w:style>
  <w:style w:type="paragraph" w:styleId="BalloonText">
    <w:name w:val="Balloon Text"/>
    <w:basedOn w:val="Normal"/>
    <w:link w:val="BalloonTextChar"/>
    <w:uiPriority w:val="99"/>
    <w:semiHidden/>
    <w:unhideWhenUsed/>
    <w:rsid w:val="006D3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1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6D3A1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7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A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A17"/>
  </w:style>
  <w:style w:type="paragraph" w:styleId="Footer">
    <w:name w:val="footer"/>
    <w:basedOn w:val="Normal"/>
    <w:link w:val="FooterChar"/>
    <w:uiPriority w:val="99"/>
    <w:unhideWhenUsed/>
    <w:rsid w:val="006D3A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A17"/>
  </w:style>
  <w:style w:type="paragraph" w:styleId="BalloonText">
    <w:name w:val="Balloon Text"/>
    <w:basedOn w:val="Normal"/>
    <w:link w:val="BalloonTextChar"/>
    <w:uiPriority w:val="99"/>
    <w:semiHidden/>
    <w:unhideWhenUsed/>
    <w:rsid w:val="006D3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1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6D3A1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:Users:franciscoribeiro:Dropbox:Form:iefp:modelos:ief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DEDAD9E25634D9FD8458E27FC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75F0-64CA-EF4A-8F01-A131AF7D7ED1}"/>
      </w:docPartPr>
      <w:docPartBody>
        <w:p w:rsidR="00F50F94" w:rsidRDefault="00F50F94">
          <w:pPr>
            <w:pStyle w:val="3D1DEDAD9E25634D9FD8458E27FCA26C"/>
          </w:pPr>
          <w:r>
            <w:t>[Type text]</w:t>
          </w:r>
        </w:p>
      </w:docPartBody>
    </w:docPart>
    <w:docPart>
      <w:docPartPr>
        <w:name w:val="79330C6BFB937045B9D24E266B6B9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A4F9D-50F2-394A-A622-4625E610623A}"/>
      </w:docPartPr>
      <w:docPartBody>
        <w:p w:rsidR="00F50F94" w:rsidRDefault="00F50F94">
          <w:pPr>
            <w:pStyle w:val="79330C6BFB937045B9D24E266B6B902A"/>
          </w:pPr>
          <w:r>
            <w:t>[Type text]</w:t>
          </w:r>
        </w:p>
      </w:docPartBody>
    </w:docPart>
    <w:docPart>
      <w:docPartPr>
        <w:name w:val="90FA53C03D5B1746AD7D07CF67813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E9952-9BEA-4443-B752-F8CC3067DDC3}"/>
      </w:docPartPr>
      <w:docPartBody>
        <w:p w:rsidR="00F50F94" w:rsidRDefault="00F50F94">
          <w:pPr>
            <w:pStyle w:val="90FA53C03D5B1746AD7D07CF6781354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94"/>
    <w:rsid w:val="00F50F94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DEDAD9E25634D9FD8458E27FCA26C">
    <w:name w:val="3D1DEDAD9E25634D9FD8458E27FCA26C"/>
  </w:style>
  <w:style w:type="paragraph" w:customStyle="1" w:styleId="79330C6BFB937045B9D24E266B6B902A">
    <w:name w:val="79330C6BFB937045B9D24E266B6B902A"/>
  </w:style>
  <w:style w:type="paragraph" w:customStyle="1" w:styleId="90FA53C03D5B1746AD7D07CF67813540">
    <w:name w:val="90FA53C03D5B1746AD7D07CF678135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DEDAD9E25634D9FD8458E27FCA26C">
    <w:name w:val="3D1DEDAD9E25634D9FD8458E27FCA26C"/>
  </w:style>
  <w:style w:type="paragraph" w:customStyle="1" w:styleId="79330C6BFB937045B9D24E266B6B902A">
    <w:name w:val="79330C6BFB937045B9D24E266B6B902A"/>
  </w:style>
  <w:style w:type="paragraph" w:customStyle="1" w:styleId="90FA53C03D5B1746AD7D07CF67813540">
    <w:name w:val="90FA53C03D5B1746AD7D07CF67813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16C77-2405-B14D-8673-73AE037D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iefp.dotx</Template>
  <TotalTime>32</TotalTime>
  <Pages>1</Pages>
  <Words>114</Words>
  <Characters>651</Characters>
  <Application>Microsoft Macintosh Word</Application>
  <DocSecurity>0</DocSecurity>
  <Lines>5</Lines>
  <Paragraphs>1</Paragraphs>
  <ScaleCrop>false</ScaleCrop>
  <Company>Sentido Comum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Ribeiro</dc:creator>
  <cp:keywords/>
  <dc:description/>
  <cp:lastModifiedBy>Francisco Ribeiro</cp:lastModifiedBy>
  <cp:revision>5</cp:revision>
  <cp:lastPrinted>2014-11-05T08:20:00Z</cp:lastPrinted>
  <dcterms:created xsi:type="dcterms:W3CDTF">2014-07-10T07:42:00Z</dcterms:created>
  <dcterms:modified xsi:type="dcterms:W3CDTF">2014-11-05T08:28:00Z</dcterms:modified>
</cp:coreProperties>
</file>